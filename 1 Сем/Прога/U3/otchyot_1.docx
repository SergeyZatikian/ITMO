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3E93" w14:textId="77777777" w:rsidR="00897D41" w:rsidRPr="000D2C40" w:rsidRDefault="000410EB" w:rsidP="000410EB">
      <w:pPr>
        <w:spacing w:after="3000" w:line="240" w:lineRule="auto"/>
        <w:jc w:val="center"/>
        <w:rPr>
          <w:rFonts w:ascii="Arial" w:hAnsi="Arial" w:cs="Arial"/>
          <w:sz w:val="40"/>
          <w:szCs w:val="40"/>
        </w:rPr>
      </w:pPr>
      <w:r w:rsidRPr="000D2C40">
        <w:rPr>
          <w:rFonts w:ascii="Arial" w:hAnsi="Arial" w:cs="Arial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8FA58C8" w14:textId="00B07D93" w:rsidR="00F37F19" w:rsidRPr="000D2C40" w:rsidRDefault="000410EB" w:rsidP="000410EB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0D2C40">
        <w:rPr>
          <w:rFonts w:ascii="Arial" w:hAnsi="Arial" w:cs="Arial"/>
          <w:b/>
          <w:sz w:val="40"/>
          <w:szCs w:val="40"/>
        </w:rPr>
        <w:t xml:space="preserve">Лабораторная работа </w:t>
      </w:r>
      <w:sdt>
        <w:sdtPr>
          <w:rPr>
            <w:rFonts w:ascii="Arial" w:hAnsi="Arial" w:cs="Arial"/>
            <w:b/>
            <w:sz w:val="32"/>
            <w:szCs w:val="32"/>
          </w:rPr>
          <w:id w:val="-1154831628"/>
          <w:placeholder>
            <w:docPart w:val="9A06DD4E6FD24D74B2F2A035FA5CAF74"/>
          </w:placeholder>
        </w:sdtPr>
        <w:sdtContent>
          <w:r w:rsidR="00E5070C">
            <w:rPr>
              <w:rFonts w:ascii="Arial" w:hAnsi="Arial" w:cs="Arial"/>
              <w:b/>
              <w:sz w:val="32"/>
              <w:szCs w:val="32"/>
            </w:rPr>
            <w:t>№</w:t>
          </w:r>
          <w:r w:rsidR="00E2193A">
            <w:rPr>
              <w:rFonts w:ascii="Arial" w:hAnsi="Arial" w:cs="Arial"/>
              <w:b/>
              <w:sz w:val="32"/>
              <w:szCs w:val="32"/>
            </w:rPr>
            <w:t>6</w:t>
          </w:r>
        </w:sdtContent>
      </w:sdt>
    </w:p>
    <w:sdt>
      <w:sdtPr>
        <w:rPr>
          <w:rFonts w:ascii="Arial" w:hAnsi="Arial" w:cs="Arial"/>
          <w:b/>
          <w:sz w:val="40"/>
          <w:szCs w:val="40"/>
        </w:rPr>
        <w:id w:val="-63487606"/>
        <w:placeholder>
          <w:docPart w:val="AF14961ED309404781C14CDE5645EE91"/>
        </w:placeholder>
      </w:sdtPr>
      <w:sdtEndPr>
        <w:rPr>
          <w:bCs/>
        </w:rPr>
      </w:sdtEndPr>
      <w:sdtContent>
        <w:p w14:paraId="572CC027" w14:textId="3A2CBCDC" w:rsidR="00F37F19" w:rsidRPr="00E5070C" w:rsidRDefault="00E5070C" w:rsidP="005815F3">
          <w:pPr>
            <w:spacing w:after="2400" w:line="240" w:lineRule="auto"/>
            <w:jc w:val="center"/>
            <w:rPr>
              <w:rFonts w:ascii="Arial" w:hAnsi="Arial" w:cs="Arial"/>
              <w:b/>
              <w:bCs/>
              <w:sz w:val="40"/>
              <w:szCs w:val="40"/>
            </w:rPr>
          </w:pPr>
          <w:r w:rsidRPr="00E5070C">
            <w:rPr>
              <w:rFonts w:ascii="Arial" w:hAnsi="Arial" w:cs="Arial"/>
              <w:b/>
              <w:bCs/>
              <w:sz w:val="40"/>
              <w:szCs w:val="40"/>
            </w:rPr>
            <w:t>Создание простейших программ на Python</w:t>
          </w:r>
        </w:p>
      </w:sdtContent>
    </w:sdt>
    <w:p w14:paraId="6AD48DA7" w14:textId="75D042CD" w:rsidR="005815F3" w:rsidRPr="000D2C40" w:rsidRDefault="000410EB" w:rsidP="000410EB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 xml:space="preserve">Выполнил: </w:t>
      </w:r>
      <w:sdt>
        <w:sdtPr>
          <w:rPr>
            <w:rFonts w:ascii="Arial" w:hAnsi="Arial" w:cs="Arial"/>
            <w:sz w:val="28"/>
            <w:szCs w:val="28"/>
          </w:rPr>
          <w:id w:val="1772581617"/>
          <w:placeholder>
            <w:docPart w:val="58B7306D69C54CB39A5B08DD44EB0E00"/>
          </w:placeholder>
        </w:sdtPr>
        <w:sdtContent>
          <w:r w:rsidR="00E2193A">
            <w:rPr>
              <w:rFonts w:ascii="Arial" w:hAnsi="Arial" w:cs="Arial"/>
              <w:sz w:val="28"/>
              <w:szCs w:val="28"/>
            </w:rPr>
            <w:t>Затикян</w:t>
          </w:r>
        </w:sdtContent>
      </w:sdt>
    </w:p>
    <w:p w14:paraId="774B38AD" w14:textId="1F969502" w:rsidR="005815F3" w:rsidRPr="000D2C40" w:rsidRDefault="00000000" w:rsidP="005815F3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446668242"/>
          <w:placeholder>
            <w:docPart w:val="1C16D8E87225492CA0C44A20F5395886"/>
          </w:placeholder>
        </w:sdtPr>
        <w:sdtContent>
          <w:r w:rsidR="00E2193A">
            <w:rPr>
              <w:rFonts w:ascii="Arial" w:hAnsi="Arial" w:cs="Arial"/>
              <w:sz w:val="28"/>
              <w:szCs w:val="28"/>
            </w:rPr>
            <w:t>Сергей</w:t>
          </w:r>
        </w:sdtContent>
      </w:sdt>
      <w:r w:rsidR="000410EB" w:rsidRPr="000D2C40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id w:val="1379675918"/>
          <w:placeholder>
            <w:docPart w:val="B95B4D38F50C4CE5BECF90D83ADC7CB7"/>
          </w:placeholder>
        </w:sdtPr>
        <w:sdtContent>
          <w:r w:rsidR="00E2193A">
            <w:rPr>
              <w:rFonts w:ascii="Arial" w:hAnsi="Arial" w:cs="Arial"/>
              <w:sz w:val="28"/>
              <w:szCs w:val="28"/>
            </w:rPr>
            <w:t>Арменович</w:t>
          </w:r>
        </w:sdtContent>
      </w:sdt>
    </w:p>
    <w:p w14:paraId="1BCA2C2D" w14:textId="75BBAB68" w:rsidR="005815F3" w:rsidRPr="000D2C40" w:rsidRDefault="000410EB" w:rsidP="000410EB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 xml:space="preserve">Группа № </w:t>
      </w:r>
      <w:sdt>
        <w:sdtPr>
          <w:rPr>
            <w:rFonts w:ascii="Arial" w:hAnsi="Arial" w:cs="Arial"/>
            <w:sz w:val="28"/>
            <w:szCs w:val="28"/>
          </w:rPr>
          <w:id w:val="1333804041"/>
          <w:placeholder>
            <w:docPart w:val="77162F6BEEEF40F7A4FCD821226B8970"/>
          </w:placeholder>
        </w:sdtPr>
        <w:sdtContent>
          <w:r w:rsidR="00E5070C">
            <w:rPr>
              <w:rFonts w:ascii="Arial" w:hAnsi="Arial" w:cs="Arial"/>
              <w:sz w:val="28"/>
              <w:szCs w:val="28"/>
            </w:rPr>
            <w:t>К3121</w:t>
          </w:r>
        </w:sdtContent>
      </w:sdt>
    </w:p>
    <w:p w14:paraId="360D8068" w14:textId="77777777" w:rsidR="000410EB" w:rsidRPr="000D2C40" w:rsidRDefault="000410EB" w:rsidP="000410EB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 xml:space="preserve">Проверила: </w:t>
      </w:r>
      <w:r w:rsidR="000D2C40" w:rsidRPr="000D2C40">
        <w:rPr>
          <w:rFonts w:ascii="Arial" w:hAnsi="Arial" w:cs="Arial"/>
          <w:sz w:val="28"/>
          <w:szCs w:val="28"/>
        </w:rPr>
        <w:t>Казанова</w:t>
      </w:r>
    </w:p>
    <w:p w14:paraId="3F03E940" w14:textId="77777777" w:rsidR="000410EB" w:rsidRPr="000D2C40" w:rsidRDefault="000D2C40" w:rsidP="001B5B56">
      <w:pPr>
        <w:spacing w:after="408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>Полина Петровна</w:t>
      </w:r>
    </w:p>
    <w:p w14:paraId="1418236E" w14:textId="77777777" w:rsidR="000410EB" w:rsidRPr="000D2C40" w:rsidRDefault="000410EB" w:rsidP="000410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>Санкт-Петербург</w:t>
      </w:r>
    </w:p>
    <w:p w14:paraId="7D13EB01" w14:textId="10F39C65" w:rsidR="00A71023" w:rsidRPr="000D2C40" w:rsidRDefault="00000000" w:rsidP="00A7102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1204837529"/>
          <w:placeholder>
            <w:docPart w:val="B20964851CC84BA8AAD0E25D139AC463"/>
          </w:placeholder>
        </w:sdtPr>
        <w:sdtContent>
          <w:r w:rsidR="00E5070C">
            <w:rPr>
              <w:rFonts w:ascii="Arial" w:hAnsi="Arial" w:cs="Arial"/>
              <w:sz w:val="28"/>
              <w:szCs w:val="28"/>
            </w:rPr>
            <w:t>2022</w:t>
          </w:r>
        </w:sdtContent>
      </w:sdt>
    </w:p>
    <w:p w14:paraId="50C63988" w14:textId="044A31E3" w:rsidR="00825953" w:rsidRPr="000D2C40" w:rsidRDefault="00825953" w:rsidP="00825953">
      <w:pPr>
        <w:tabs>
          <w:tab w:val="left" w:pos="4095"/>
        </w:tabs>
        <w:spacing w:after="600" w:line="240" w:lineRule="auto"/>
        <w:rPr>
          <w:rFonts w:ascii="Arial" w:hAnsi="Arial" w:cs="Arial"/>
          <w:sz w:val="24"/>
          <w:szCs w:val="24"/>
        </w:rPr>
      </w:pPr>
    </w:p>
    <w:sectPr w:rsidR="00825953" w:rsidRPr="000D2C40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21B8" w14:textId="77777777" w:rsidR="00C86533" w:rsidRDefault="00C86533" w:rsidP="00186C2F">
      <w:pPr>
        <w:spacing w:after="0" w:line="240" w:lineRule="auto"/>
      </w:pPr>
      <w:r>
        <w:separator/>
      </w:r>
    </w:p>
  </w:endnote>
  <w:endnote w:type="continuationSeparator" w:id="0">
    <w:p w14:paraId="195AE691" w14:textId="77777777" w:rsidR="00C86533" w:rsidRDefault="00C86533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650A7" w14:textId="77777777" w:rsidR="00C86533" w:rsidRDefault="00C86533" w:rsidP="00186C2F">
      <w:pPr>
        <w:spacing w:after="0" w:line="240" w:lineRule="auto"/>
      </w:pPr>
      <w:r>
        <w:separator/>
      </w:r>
    </w:p>
  </w:footnote>
  <w:footnote w:type="continuationSeparator" w:id="0">
    <w:p w14:paraId="75528C4D" w14:textId="77777777" w:rsidR="00C86533" w:rsidRDefault="00C86533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7388"/>
    <w:multiLevelType w:val="hybridMultilevel"/>
    <w:tmpl w:val="D2221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1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070C"/>
    <w:rsid w:val="0003654A"/>
    <w:rsid w:val="000410EB"/>
    <w:rsid w:val="000D2C40"/>
    <w:rsid w:val="0010500D"/>
    <w:rsid w:val="00186C2F"/>
    <w:rsid w:val="001B5B56"/>
    <w:rsid w:val="001C10CF"/>
    <w:rsid w:val="00227E46"/>
    <w:rsid w:val="00312DDB"/>
    <w:rsid w:val="005815F3"/>
    <w:rsid w:val="00684AD3"/>
    <w:rsid w:val="006C7C46"/>
    <w:rsid w:val="00825953"/>
    <w:rsid w:val="00876D68"/>
    <w:rsid w:val="00897D41"/>
    <w:rsid w:val="00A71023"/>
    <w:rsid w:val="00A8270D"/>
    <w:rsid w:val="00BC20C3"/>
    <w:rsid w:val="00BC47E2"/>
    <w:rsid w:val="00C86533"/>
    <w:rsid w:val="00C96B31"/>
    <w:rsid w:val="00DB3E9B"/>
    <w:rsid w:val="00E2193A"/>
    <w:rsid w:val="00E5070C"/>
    <w:rsid w:val="00EB572C"/>
    <w:rsid w:val="00F37F19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9D3D6"/>
  <w15:docId w15:val="{FACCACB8-A9C4-4BAE-A3FB-A2B95048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87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ll\AppData\Local\Temp\Temp1_Programmirovanie_praktika%20(2).zip\&#1055;&#1088;&#1086;&#1075;&#1088;&#1072;&#1084;&#1084;&#1080;&#1088;&#1086;&#1074;&#1072;&#1085;&#1080;&#1077;%20&#1087;&#1088;&#1072;&#1082;&#1090;&#1080;&#1082;&#1072;\&#1064;&#1072;&#1073;&#1083;&#1086;&#1085;_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06DD4E6FD24D74B2F2A035FA5CA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EFDA9-F4AF-4CB3-8A56-3E529D977D65}"/>
      </w:docPartPr>
      <w:docPartBody>
        <w:p w:rsidR="00C85CED" w:rsidRDefault="00000000">
          <w:pPr>
            <w:pStyle w:val="9A06DD4E6FD24D74B2F2A035FA5CAF74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AF14961ED309404781C14CDE5645EE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774B86-416F-47B4-AB58-BDDAFA5F9C34}"/>
      </w:docPartPr>
      <w:docPartBody>
        <w:p w:rsidR="00C85CED" w:rsidRDefault="00000000">
          <w:pPr>
            <w:pStyle w:val="AF14961ED309404781C14CDE5645EE9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58B7306D69C54CB39A5B08DD44EB0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21DF9E-7AE5-471C-9047-150594BF10FB}"/>
      </w:docPartPr>
      <w:docPartBody>
        <w:p w:rsidR="00C85CED" w:rsidRDefault="00000000">
          <w:pPr>
            <w:pStyle w:val="58B7306D69C54CB39A5B08DD44EB0E00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1C16D8E87225492CA0C44A20F53958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FA2236-C16A-4713-8898-8D6472DF613F}"/>
      </w:docPartPr>
      <w:docPartBody>
        <w:p w:rsidR="00C85CED" w:rsidRDefault="00000000">
          <w:pPr>
            <w:pStyle w:val="1C16D8E87225492CA0C44A20F5395886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B95B4D38F50C4CE5BECF90D83ADC7C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8EFD98-4120-4919-BE34-4B7A19AF942E}"/>
      </w:docPartPr>
      <w:docPartBody>
        <w:p w:rsidR="00C85CED" w:rsidRDefault="00000000">
          <w:pPr>
            <w:pStyle w:val="B95B4D38F50C4CE5BECF90D83ADC7CB7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7162F6BEEEF40F7A4FCD821226B8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8FF7EA-FE6F-4DFD-B930-F60F72E2642F}"/>
      </w:docPartPr>
      <w:docPartBody>
        <w:p w:rsidR="00C85CED" w:rsidRDefault="00000000">
          <w:pPr>
            <w:pStyle w:val="77162F6BEEEF40F7A4FCD821226B897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B20964851CC84BA8AAD0E25D139AC4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1E10FA-5375-4751-85DE-3A73121C3090}"/>
      </w:docPartPr>
      <w:docPartBody>
        <w:p w:rsidR="00C85CED" w:rsidRDefault="00000000">
          <w:pPr>
            <w:pStyle w:val="B20964851CC84BA8AAD0E25D139AC463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85"/>
    <w:rsid w:val="004B31B0"/>
    <w:rsid w:val="00756BB2"/>
    <w:rsid w:val="00C85CED"/>
    <w:rsid w:val="00CA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06DD4E6FD24D74B2F2A035FA5CAF74">
    <w:name w:val="9A06DD4E6FD24D74B2F2A035FA5CAF74"/>
  </w:style>
  <w:style w:type="paragraph" w:customStyle="1" w:styleId="AF14961ED309404781C14CDE5645EE91">
    <w:name w:val="AF14961ED309404781C14CDE5645EE91"/>
  </w:style>
  <w:style w:type="paragraph" w:customStyle="1" w:styleId="58B7306D69C54CB39A5B08DD44EB0E00">
    <w:name w:val="58B7306D69C54CB39A5B08DD44EB0E00"/>
  </w:style>
  <w:style w:type="paragraph" w:customStyle="1" w:styleId="1C16D8E87225492CA0C44A20F5395886">
    <w:name w:val="1C16D8E87225492CA0C44A20F5395886"/>
  </w:style>
  <w:style w:type="paragraph" w:customStyle="1" w:styleId="B95B4D38F50C4CE5BECF90D83ADC7CB7">
    <w:name w:val="B95B4D38F50C4CE5BECF90D83ADC7CB7"/>
  </w:style>
  <w:style w:type="paragraph" w:customStyle="1" w:styleId="77162F6BEEEF40F7A4FCD821226B8970">
    <w:name w:val="77162F6BEEEF40F7A4FCD821226B8970"/>
  </w:style>
  <w:style w:type="paragraph" w:customStyle="1" w:styleId="B20964851CC84BA8AAD0E25D139AC463">
    <w:name w:val="B20964851CC84BA8AAD0E25D139AC463"/>
  </w:style>
  <w:style w:type="paragraph" w:customStyle="1" w:styleId="AAC6B9444A864E84A117F720F57F1C95">
    <w:name w:val="AAC6B9444A864E84A117F720F57F1C95"/>
  </w:style>
  <w:style w:type="paragraph" w:customStyle="1" w:styleId="94998C4BA7E24DFE8D16A907117AB6E1">
    <w:name w:val="94998C4BA7E24DFE8D16A907117AB6E1"/>
  </w:style>
  <w:style w:type="paragraph" w:customStyle="1" w:styleId="346377DF4808400B9692EC8A5E0B7967">
    <w:name w:val="346377DF4808400B9692EC8A5E0B79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9B09-DE52-6248-BA3F-BB5C7ADE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</Template>
  <TotalTime>137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Шаллиева</dc:creator>
  <cp:lastModifiedBy>Сергей Затикян</cp:lastModifiedBy>
  <cp:revision>2</cp:revision>
  <dcterms:created xsi:type="dcterms:W3CDTF">2022-10-11T17:32:00Z</dcterms:created>
  <dcterms:modified xsi:type="dcterms:W3CDTF">2022-11-30T07:14:00Z</dcterms:modified>
</cp:coreProperties>
</file>